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EB1A53" w:rsidRDefault="00614542" w:rsidP="00EB1A53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proofErr w:type="gramStart"/>
      <w:r w:rsidRPr="00614542">
        <w:rPr>
          <w:rFonts w:ascii="Times New Roman" w:hint="eastAsia"/>
          <w:i/>
          <w:snapToGrid/>
          <w:color w:val="0000FF"/>
        </w:rPr>
        <w:t>阐明此</w:t>
      </w:r>
      <w:proofErr w:type="gramEnd"/>
      <w:r w:rsidRPr="00614542">
        <w:rPr>
          <w:rFonts w:ascii="Times New Roman" w:hint="eastAsia"/>
          <w:i/>
          <w:snapToGrid/>
          <w:color w:val="0000FF"/>
        </w:rPr>
        <w:t>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EB1A53" w:rsidRPr="00EB1A53" w:rsidRDefault="00EB1A53" w:rsidP="00EB1A53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本测试报告为</w:t>
      </w:r>
      <w:proofErr w:type="spellStart"/>
      <w:r>
        <w:rPr>
          <w:rFonts w:ascii="Times New Roman" w:hint="eastAsia"/>
          <w:snapToGrid/>
        </w:rPr>
        <w:t>Bamdb</w:t>
      </w:r>
      <w:proofErr w:type="spellEnd"/>
      <w:r>
        <w:rPr>
          <w:rFonts w:ascii="Times New Roman" w:hint="eastAsia"/>
          <w:snapToGrid/>
        </w:rPr>
        <w:t>项目的测试报告，目的在于总结测试阶段的测试以及分析测试结果，描述系统是否符合需求。预期参考人员包括用户、测试人员、开发人员、项目管理者、其他质量</w:t>
      </w:r>
      <w:r w:rsidR="00576A93">
        <w:rPr>
          <w:rFonts w:ascii="Times New Roman" w:hint="eastAsia"/>
          <w:snapToGrid/>
        </w:rPr>
        <w:t>管理人员和需要阅读本报告的高层经理。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576A93" w:rsidRDefault="00576A93" w:rsidP="00576A93">
      <w:pPr>
        <w:ind w:left="720"/>
      </w:pPr>
      <w:bookmarkStart w:id="3" w:name="_Toc393891301"/>
      <w:r>
        <w:rPr>
          <w:rFonts w:hint="eastAsia"/>
        </w:rPr>
        <w:t>该系统利用React架构进行网页编写，在IntelliJ</w:t>
      </w:r>
      <w:r>
        <w:t xml:space="preserve"> IDEA</w:t>
      </w:r>
      <w:r>
        <w:rPr>
          <w:rFonts w:hint="eastAsia"/>
        </w:rPr>
        <w:t>环境下，利用Spring框架，进行Java代码编写。在MySQL</w:t>
      </w:r>
      <w:r>
        <w:t xml:space="preserve"> 8.0</w:t>
      </w:r>
      <w:r>
        <w:rPr>
          <w:rFonts w:hint="eastAsia"/>
        </w:rPr>
        <w:t>环境下进行数据库语句编写。</w:t>
      </w:r>
    </w:p>
    <w:p w:rsidR="00614542" w:rsidRPr="00614542" w:rsidRDefault="00576A93" w:rsidP="00576A93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576A93" w:rsidRPr="00576A93" w:rsidRDefault="00576A93" w:rsidP="00614542">
      <w:pPr>
        <w:spacing w:after="120"/>
        <w:ind w:left="720"/>
      </w:pPr>
      <w:r w:rsidRPr="00576A93">
        <w:rPr>
          <w:rFonts w:hint="eastAsia"/>
        </w:rPr>
        <w:t>具体内容参考词汇表</w:t>
      </w:r>
      <w:r>
        <w:rPr>
          <w:rFonts w:hint="eastAsia"/>
        </w:rPr>
        <w:t>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F03B5C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:rsidR="00576A93" w:rsidRPr="00576A93" w:rsidRDefault="00576A93" w:rsidP="00576A93">
      <w:pPr>
        <w:pStyle w:val="a9"/>
      </w:pPr>
      <w:r>
        <w:rPr>
          <w:rFonts w:hint="eastAsia"/>
        </w:rPr>
        <w:t>《软件工程原理》（作者：沈备军，陈昊鹏，陈雨亭 出版社：高等教育出版社）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576A93" w:rsidRPr="005D7A40" w:rsidRDefault="00576A93" w:rsidP="00614542">
      <w:pPr>
        <w:spacing w:after="120"/>
        <w:ind w:left="720"/>
      </w:pPr>
      <w:r w:rsidRPr="005D7A40">
        <w:rPr>
          <w:rFonts w:hint="eastAsia"/>
        </w:rPr>
        <w:t>本文档</w:t>
      </w:r>
      <w:r w:rsidR="005D7A40" w:rsidRPr="005D7A40">
        <w:rPr>
          <w:rFonts w:hint="eastAsia"/>
        </w:rPr>
        <w:t>描述了测试环境，总结并分析测试结果</w:t>
      </w:r>
      <w:r w:rsidR="005D7A40">
        <w:rPr>
          <w:rFonts w:hint="eastAsia"/>
        </w:rPr>
        <w:t>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5D7A40" w:rsidRPr="005D7A40" w:rsidRDefault="005D7A40" w:rsidP="005D7A40">
      <w:pPr>
        <w:pStyle w:val="a9"/>
      </w:pPr>
      <w:r>
        <w:rPr>
          <w:rFonts w:ascii="Cambria" w:hAnsi="Cambria" w:cs="Cambria" w:hint="eastAsia"/>
        </w:rPr>
        <w:t>前端开发人员对前端界面进行功能测试。后端开发人员对后端服务进行功能测试。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5D7A40" w:rsidRDefault="005D7A40" w:rsidP="005D7A40">
      <w:pPr>
        <w:pStyle w:val="a9"/>
      </w:pPr>
      <w:r>
        <w:rPr>
          <w:rFonts w:hint="eastAsia"/>
        </w:rPr>
        <w:t>C</w:t>
      </w:r>
      <w:r>
        <w:t>PU:4</w:t>
      </w:r>
      <w:r>
        <w:rPr>
          <w:rFonts w:hint="eastAsia"/>
        </w:rPr>
        <w:t>核</w:t>
      </w:r>
    </w:p>
    <w:p w:rsidR="005D7A40" w:rsidRDefault="005D7A40" w:rsidP="005D7A40">
      <w:pPr>
        <w:pStyle w:val="a9"/>
      </w:pPr>
      <w:r>
        <w:rPr>
          <w:rFonts w:hint="eastAsia"/>
        </w:rPr>
        <w:t>内存：8GB</w:t>
      </w:r>
    </w:p>
    <w:p w:rsidR="00FC005C" w:rsidRDefault="005D7A40" w:rsidP="00FC005C">
      <w:pPr>
        <w:pStyle w:val="a9"/>
      </w:pPr>
      <w:r>
        <w:rPr>
          <w:rFonts w:hint="eastAsia"/>
        </w:rPr>
        <w:t>操作系统：Ubuntu</w:t>
      </w:r>
    </w:p>
    <w:p w:rsidR="00FC005C" w:rsidRPr="005D7A40" w:rsidRDefault="00FC005C" w:rsidP="00FC005C">
      <w:pPr>
        <w:pStyle w:val="a9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地址：</w:t>
      </w:r>
      <w:r w:rsidRPr="00FC005C">
        <w:t>202.120.40.8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lastRenderedPageBreak/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E834D1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E834D1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FC005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条目信息</w:t>
            </w: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增删改查</w:t>
            </w:r>
            <w:proofErr w:type="gramEnd"/>
          </w:p>
        </w:tc>
        <w:tc>
          <w:tcPr>
            <w:tcW w:w="979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34D1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FC005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活动信息</w:t>
            </w: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增删改查</w:t>
            </w:r>
            <w:proofErr w:type="gramEnd"/>
          </w:p>
        </w:tc>
        <w:tc>
          <w:tcPr>
            <w:tcW w:w="979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34D1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FC005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话题信息</w:t>
            </w: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增删改查</w:t>
            </w:r>
            <w:proofErr w:type="gramEnd"/>
          </w:p>
        </w:tc>
        <w:tc>
          <w:tcPr>
            <w:tcW w:w="979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34D1" w:rsidTr="00BF6954">
        <w:tc>
          <w:tcPr>
            <w:tcW w:w="993" w:type="dxa"/>
            <w:vMerge/>
          </w:tcPr>
          <w:p w:rsidR="00FC005C" w:rsidRPr="00BF6954" w:rsidRDefault="00FC005C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FC005C" w:rsidRPr="00BF6954" w:rsidRDefault="00FC005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评分与排名信息</w:t>
            </w: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增删改查</w:t>
            </w:r>
            <w:proofErr w:type="gramEnd"/>
          </w:p>
        </w:tc>
        <w:tc>
          <w:tcPr>
            <w:tcW w:w="979" w:type="dxa"/>
          </w:tcPr>
          <w:p w:rsidR="00FC005C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FC005C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FC005C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C005C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FC005C" w:rsidRPr="00BF11EB" w:rsidRDefault="00FC005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34D1" w:rsidTr="00BF6954">
        <w:tc>
          <w:tcPr>
            <w:tcW w:w="993" w:type="dxa"/>
            <w:vMerge/>
          </w:tcPr>
          <w:p w:rsidR="00173E1F" w:rsidRPr="00BF6954" w:rsidRDefault="00173E1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73E1F" w:rsidRDefault="00173E1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前端页面显示</w:t>
            </w:r>
          </w:p>
        </w:tc>
        <w:tc>
          <w:tcPr>
            <w:tcW w:w="979" w:type="dxa"/>
          </w:tcPr>
          <w:p w:rsidR="00173E1F" w:rsidRDefault="003E77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</w:t>
            </w:r>
          </w:p>
        </w:tc>
        <w:tc>
          <w:tcPr>
            <w:tcW w:w="1116" w:type="dxa"/>
          </w:tcPr>
          <w:p w:rsidR="00173E1F" w:rsidRDefault="00BF193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173E1F" w:rsidRDefault="00BF193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73E1F" w:rsidRDefault="00BF193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173E1F" w:rsidRPr="00BF11EB" w:rsidRDefault="00173E1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34D1" w:rsidTr="00BF6954">
        <w:tc>
          <w:tcPr>
            <w:tcW w:w="993" w:type="dxa"/>
            <w:vMerge/>
          </w:tcPr>
          <w:p w:rsidR="00E834D1" w:rsidRPr="00BF6954" w:rsidRDefault="00E834D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834D1" w:rsidRDefault="00E834D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管理员前端页面显示</w:t>
            </w:r>
          </w:p>
        </w:tc>
        <w:tc>
          <w:tcPr>
            <w:tcW w:w="979" w:type="dxa"/>
          </w:tcPr>
          <w:p w:rsidR="00E834D1" w:rsidRDefault="005D71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834D1" w:rsidRDefault="00E834D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2" w:type="dxa"/>
          </w:tcPr>
          <w:p w:rsidR="00E834D1" w:rsidRDefault="00E834D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E834D1" w:rsidRDefault="00E834D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E834D1" w:rsidRPr="00BF11EB" w:rsidRDefault="00E834D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尚未进行管理员页面的设计</w:t>
            </w:r>
          </w:p>
        </w:tc>
      </w:tr>
      <w:tr w:rsidR="00E834D1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3E775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21</w:t>
            </w:r>
          </w:p>
        </w:tc>
        <w:tc>
          <w:tcPr>
            <w:tcW w:w="1116" w:type="dxa"/>
          </w:tcPr>
          <w:p w:rsidR="00955DC2" w:rsidRPr="00BF11EB" w:rsidRDefault="00BF193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BF193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BF193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34D1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34D1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34D1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34D1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E834D1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lastRenderedPageBreak/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  <w:bookmarkStart w:id="13" w:name="_GoBack"/>
      <w:bookmarkEnd w:id="13"/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p w:rsidR="00E834D1" w:rsidRDefault="00E834D1" w:rsidP="00E834D1">
      <w:pPr>
        <w:pStyle w:val="a9"/>
      </w:pPr>
      <w:r>
        <w:rPr>
          <w:rFonts w:hint="eastAsia"/>
        </w:rPr>
        <w:t>本次测试中大部分测试表现良好，均能正常完成目标，在测试中，某些前端组件需要特定环境进行渲染，很难独立渲染，因此改用人工测试，后端采用单元测试的方法，所有接口均通过测试。本次测试效果良好，发现了一些实际使用中可能出现的问题。</w:t>
      </w:r>
    </w:p>
    <w:p w:rsidR="00E834D1" w:rsidRPr="00E834D1" w:rsidRDefault="00E834D1" w:rsidP="00E834D1">
      <w:pPr>
        <w:pStyle w:val="a9"/>
      </w:pPr>
      <w:r>
        <w:rPr>
          <w:rFonts w:hint="eastAsia"/>
        </w:rPr>
        <w:t>建议及措施：加强前端测试用例的编写，对于后端接口在实际环境中的运行效果进行测试，加强自动测试与人工测试相结合。</w:t>
      </w:r>
    </w:p>
    <w:sectPr w:rsidR="00E834D1" w:rsidRPr="00E834D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B4B" w:rsidRDefault="00926B4B">
      <w:r>
        <w:separator/>
      </w:r>
    </w:p>
  </w:endnote>
  <w:endnote w:type="continuationSeparator" w:id="0">
    <w:p w:rsidR="00926B4B" w:rsidRDefault="0092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B4B" w:rsidRDefault="00926B4B">
      <w:r>
        <w:separator/>
      </w:r>
    </w:p>
  </w:footnote>
  <w:footnote w:type="continuationSeparator" w:id="0">
    <w:p w:rsidR="00926B4B" w:rsidRDefault="00926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73E1F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E7756"/>
    <w:rsid w:val="003F4A24"/>
    <w:rsid w:val="004222F3"/>
    <w:rsid w:val="004B0E53"/>
    <w:rsid w:val="004D536E"/>
    <w:rsid w:val="00555086"/>
    <w:rsid w:val="00562AE3"/>
    <w:rsid w:val="00576A93"/>
    <w:rsid w:val="0058274F"/>
    <w:rsid w:val="005D71B0"/>
    <w:rsid w:val="005D7A40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26B4B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3A8D"/>
    <w:rsid w:val="00AB65D6"/>
    <w:rsid w:val="00B01E70"/>
    <w:rsid w:val="00B30DF2"/>
    <w:rsid w:val="00B43A56"/>
    <w:rsid w:val="00B46746"/>
    <w:rsid w:val="00B4737F"/>
    <w:rsid w:val="00B54364"/>
    <w:rsid w:val="00B90DCB"/>
    <w:rsid w:val="00BC2634"/>
    <w:rsid w:val="00BF11EB"/>
    <w:rsid w:val="00BF193F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428AD"/>
    <w:rsid w:val="00E672A3"/>
    <w:rsid w:val="00E834D1"/>
    <w:rsid w:val="00EB1A53"/>
    <w:rsid w:val="00EE5F35"/>
    <w:rsid w:val="00F03B5C"/>
    <w:rsid w:val="00F1061A"/>
    <w:rsid w:val="00F554B7"/>
    <w:rsid w:val="00F907FC"/>
    <w:rsid w:val="00FA1775"/>
    <w:rsid w:val="00FB0255"/>
    <w:rsid w:val="00FC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0ED22B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1032</TotalTime>
  <Pages>7</Pages>
  <Words>562</Words>
  <Characters>3206</Characters>
  <Application>Microsoft Office Word</Application>
  <DocSecurity>0</DocSecurity>
  <Lines>26</Lines>
  <Paragraphs>7</Paragraphs>
  <ScaleCrop>false</ScaleCrop>
  <Company>&lt;SJTU&gt;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shen ruien</cp:lastModifiedBy>
  <cp:revision>70</cp:revision>
  <dcterms:created xsi:type="dcterms:W3CDTF">2014-07-21T08:17:00Z</dcterms:created>
  <dcterms:modified xsi:type="dcterms:W3CDTF">2019-07-10T13:39:00Z</dcterms:modified>
</cp:coreProperties>
</file>